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D46BA6" w14:textId="77777777" w:rsidR="00765BC8" w:rsidRDefault="00405018">
      <w:pPr>
        <w:pStyle w:val="Title"/>
      </w:pPr>
      <w:bookmarkStart w:id="0" w:name="_GoBack"/>
      <w:bookmarkEnd w:id="0"/>
      <w:r>
        <w:t>Title</w:t>
      </w:r>
      <w:bookmarkStart w:id="1" w:name="_l-30#GYq82?Oek6qD0p&quot;kJJZm@v=5"/>
      <w:bookmarkEnd w:id="1"/>
    </w:p>
    <w:p w14:paraId="4C3270C2" w14:textId="77777777" w:rsidR="00765BC8" w:rsidRDefault="00405018">
      <w:pPr>
        <w:pStyle w:val="Heading1"/>
      </w:pPr>
      <w:r>
        <w:t>Heading</w:t>
      </w:r>
      <w:bookmarkStart w:id="2" w:name="_l-2Y#GYo82AOei6qF0p~kJLZm&gt;v=7"/>
      <w:bookmarkEnd w:id="2"/>
    </w:p>
    <w:p w14:paraId="461C97D2" w14:textId="77777777" w:rsidR="00594DA9" w:rsidRPr="009F1E9C" w:rsidRDefault="00405018" w:rsidP="00594DA9">
      <w:pPr>
        <w:rPr>
          <w:sz w:val="24"/>
          <w:szCs w:val="24"/>
        </w:rPr>
      </w:pPr>
      <w:r w:rsidRPr="009F1E9C">
        <w:rPr>
          <w:sz w:val="24"/>
          <w:szCs w:val="24"/>
        </w:rP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r w:rsidR="00594DA9" w:rsidRPr="009F1E9C">
        <w:rPr>
          <w:sz w:val="24"/>
          <w:szCs w:val="24"/>
        </w:rPr>
        <w:t xml:space="preserve"> Go ahead and get started.</w:t>
      </w:r>
      <w:bookmarkStart w:id="3" w:name="_l-2W#GYm82COeg6qH0p|kJNZm&lt;v=9"/>
      <w:bookmarkEnd w:id="3"/>
    </w:p>
    <w:p w14:paraId="51F928DB" w14:textId="77777777" w:rsidR="00765BC8" w:rsidRDefault="00765BC8">
      <w:bookmarkStart w:id="4" w:name="_l-2V#GYl82DOef6qI0p{kJOZm;v=:"/>
      <w:bookmarkEnd w:id="4"/>
    </w:p>
    <w:p w14:paraId="5EA14408" w14:textId="77777777" w:rsidR="00594DA9" w:rsidRDefault="00594DA9">
      <w:bookmarkStart w:id="5" w:name="_l-2S#GYi82GOec6qL0pxkJRZm8v=="/>
      <w:bookmarkEnd w:id="5"/>
    </w:p>
    <w:sectPr w:rsidR="00594DA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auto"/>
    <w:pitch w:val="variable"/>
    <w:sig w:usb0="00000287" w:usb1="00000000" w:usb2="00000000" w:usb3="00000000" w:csb0="0000009F" w:csb1="00000000"/>
  </w:font>
  <w:font w:name="华文新魏">
    <w:charset w:val="86"/>
    <w:family w:val="auto"/>
    <w:pitch w:val="variable"/>
    <w:sig w:usb0="00000001" w:usb1="080F0000" w:usb2="00000010" w:usb3="00000000" w:csb0="00040000" w:csb1="00000000"/>
  </w:font>
  <w:font w:name="Tahoma">
    <w:panose1 w:val="020B0604030504040204"/>
    <w:charset w:val="00"/>
    <w:family w:val="auto"/>
    <w:pitch w:val="variable"/>
    <w:sig w:usb0="E1002EFF" w:usb1="C000605B" w:usb2="00000029" w:usb3="00000000" w:csb0="000101FF" w:csb1="00000000"/>
  </w:font>
  <w:font w:name="方正姚体">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018"/>
    <w:rsid w:val="00156059"/>
    <w:rsid w:val="00405018"/>
    <w:rsid w:val="00594DA9"/>
    <w:rsid w:val="006803E6"/>
    <w:rsid w:val="00765BC8"/>
    <w:rsid w:val="009F1E9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209B0"/>
  <w15:chartTrackingRefBased/>
  <w15:docId w15:val="{EA969C68-E52C-4FC0-913F-02CAD5175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Anne\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roject>
  <id>FmxA057tXj6+B/7VWa2VC3uIw89TrfXEQ8kZuLrb3PA=-~5S/POGNHvo68eudtakDqhQ==</id>
</project>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F7C6576-6879-0640-A150-381F1B428181}">
  <ds:schemaRefs/>
</ds:datastoreItem>
</file>

<file path=customXml/itemProps2.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C:\Users\MaryAnne\AppData\Roaming\Microsoft\Templates\Facet design (blank).dotx</Template>
  <TotalTime>0</TotalTime>
  <Pages>1</Pages>
  <Words>53</Words>
  <Characters>304</Characters>
  <Application>Microsoft Macintosh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 Anne Poatsy</dc:creator>
  <cp:keywords/>
  <cp:lastModifiedBy>Microsoft Office User</cp:lastModifiedBy>
  <cp:revision>2</cp:revision>
  <dcterms:created xsi:type="dcterms:W3CDTF">2020-08-30T19:48:00Z</dcterms:created>
  <dcterms:modified xsi:type="dcterms:W3CDTF">2020-08-30T19:48:00Z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